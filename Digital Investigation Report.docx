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3A6AED" w14:paraId="6FF6869D" w14:textId="77777777" w:rsidTr="00A6783B">
        <w:trPr>
          <w:trHeight w:val="270"/>
          <w:jc w:val="center"/>
        </w:trPr>
        <w:tc>
          <w:tcPr>
            <w:tcW w:w="10800" w:type="dxa"/>
          </w:tcPr>
          <w:p w14:paraId="323680C3" w14:textId="77777777" w:rsidR="00A66B18" w:rsidRPr="003A6AED" w:rsidRDefault="00401569" w:rsidP="00A66B18">
            <w:pPr>
              <w:pStyle w:val="ContactInfo"/>
              <w:rPr>
                <w:rFonts w:asciiTheme="majorHAnsi" w:hAnsiTheme="majorHAnsi"/>
                <w:color w:val="000000" w:themeColor="text1"/>
                <w:sz w:val="22"/>
                <w:szCs w:val="22"/>
              </w:rPr>
            </w:pPr>
            <w:r w:rsidRPr="003A6AED">
              <w:rPr>
                <w:rFonts w:asciiTheme="majorHAnsi" w:hAnsiTheme="majorHAnsi"/>
                <w:noProof/>
                <w:color w:val="000000" w:themeColor="text1"/>
                <w:sz w:val="22"/>
                <w:szCs w:val="22"/>
                <w:lang w:eastAsia="en-US"/>
              </w:rPr>
              <w:drawing>
                <wp:inline distT="0" distB="0" distL="0" distR="0" wp14:anchorId="18565832" wp14:editId="4382419E">
                  <wp:extent cx="2950845" cy="1200785"/>
                  <wp:effectExtent l="0" t="0" r="190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0845" cy="12007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9723B4" w14:textId="1B592088" w:rsidR="00A66B18" w:rsidRPr="003A6AED" w:rsidRDefault="00A66B18">
      <w:pPr>
        <w:rPr>
          <w:rFonts w:asciiTheme="majorHAnsi" w:hAnsiTheme="majorHAnsi"/>
          <w:sz w:val="22"/>
          <w:szCs w:val="22"/>
        </w:rPr>
      </w:pPr>
    </w:p>
    <w:p w14:paraId="4441952B" w14:textId="41A8F419" w:rsidR="00A25DE7" w:rsidRPr="003A6AED" w:rsidRDefault="00CC2903" w:rsidP="00A25DE7">
      <w:pPr>
        <w:pStyle w:val="NormalWeb"/>
        <w:spacing w:before="0" w:beforeAutospacing="0" w:after="0" w:afterAutospacing="0"/>
        <w:rPr>
          <w:rFonts w:asciiTheme="majorHAnsi" w:eastAsia="Times New Roman" w:hAnsiTheme="majorHAnsi" w:cs="Calibri"/>
          <w:sz w:val="22"/>
          <w:szCs w:val="22"/>
          <w:lang w:eastAsia="en-AU"/>
        </w:rPr>
      </w:pPr>
      <w:r w:rsidRPr="003A6AED">
        <w:rPr>
          <w:rFonts w:asciiTheme="majorHAnsi" w:eastAsia="Times New Roman" w:hAnsiTheme="majorHAnsi" w:cs="Calibr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F2DBB2" wp14:editId="54D136CC">
                <wp:simplePos x="0" y="0"/>
                <wp:positionH relativeFrom="column">
                  <wp:posOffset>0</wp:posOffset>
                </wp:positionH>
                <wp:positionV relativeFrom="paragraph">
                  <wp:posOffset>53340</wp:posOffset>
                </wp:positionV>
                <wp:extent cx="7086600" cy="591185"/>
                <wp:effectExtent l="0" t="0" r="12700" b="1841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0" cy="59118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DC57DE" w14:textId="0B7DA9DE" w:rsidR="00507A7A" w:rsidRPr="00CE6CB7" w:rsidRDefault="00507A7A" w:rsidP="00293FCE">
                            <w:pPr>
                              <w:spacing w:before="0" w:after="0"/>
                              <w:ind w:left="0" w:right="0"/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  <w:color w:val="FFFFFF" w:themeColor="background1"/>
                                <w:lang w:val="en-AU" w:eastAsia="en-AU"/>
                              </w:rPr>
                              <w:t>Provide a report on your findings from the pcap file and outline what processes / the steps you followed to achieve this. Here are each of your sub-tasks with additional instructions. Please record your findings under each sub-task title.</w:t>
                            </w:r>
                          </w:p>
                          <w:p w14:paraId="1823B54B" w14:textId="77777777" w:rsidR="00507A7A" w:rsidRPr="00CE6CB7" w:rsidRDefault="00507A7A">
                            <w:pPr>
                              <w:ind w:left="0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  <w:p w14:paraId="2CEEC953" w14:textId="77777777" w:rsidR="00507A7A" w:rsidRPr="00CE6CB7" w:rsidRDefault="00507A7A">
                            <w:pPr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F2DBB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4.2pt;width:558pt;height:46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" fillcolor="black [3213]" strokeweight=".5pt">
                <v:textbox>
                  <w:txbxContent>
                    <w:p w14:paraId="58DC57DE" w14:textId="0B7DA9DE" w:rsidR="00507A7A" w:rsidRPr="00CE6CB7" w:rsidRDefault="00507A7A" w:rsidP="00293FCE">
                      <w:pPr>
                        <w:spacing w:before="0" w:after="0"/>
                        <w:ind w:left="0" w:right="0"/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</w:pPr>
                      <w:r>
                        <w:rPr>
                          <w:b/>
                          <w:bCs/>
                          <w:noProof/>
                          <w:color w:val="FFFFFF" w:themeColor="background1"/>
                          <w:lang w:val="en-AU" w:eastAsia="en-AU"/>
                        </w:rPr>
                        <w:t>Provide a report on your findings from the pcap file and outline what processes / the steps you followed to achieve this. Here are each of your sub-tasks with additional instructions. Please record your findings under each sub-task title.</w:t>
                      </w:r>
                    </w:p>
                    <w:p w14:paraId="1823B54B" w14:textId="77777777" w:rsidR="00507A7A" w:rsidRPr="00CE6CB7" w:rsidRDefault="00507A7A">
                      <w:pPr>
                        <w:ind w:left="0"/>
                        <w:rPr>
                          <w:b/>
                          <w:bCs/>
                          <w:color w:val="FFFFFF" w:themeColor="background1"/>
                        </w:rPr>
                      </w:pPr>
                    </w:p>
                    <w:p w14:paraId="2CEEC953" w14:textId="77777777" w:rsidR="00507A7A" w:rsidRPr="00CE6CB7" w:rsidRDefault="00507A7A">
                      <w:pPr>
                        <w:rPr>
                          <w:b/>
                          <w:bCs/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AE4E9ED" w14:textId="2D44C0E6" w:rsidR="00F33DD2" w:rsidRPr="003A6AED" w:rsidRDefault="00982F7C" w:rsidP="00630C37">
      <w:pPr>
        <w:spacing w:before="0" w:after="0"/>
        <w:ind w:left="0" w:right="0"/>
        <w:rPr>
          <w:rFonts w:asciiTheme="majorHAnsi" w:eastAsia="Times New Roman" w:hAnsiTheme="majorHAnsi" w:cs="Calibri"/>
          <w:color w:val="auto"/>
          <w:kern w:val="0"/>
          <w:sz w:val="22"/>
          <w:szCs w:val="22"/>
          <w:lang w:eastAsia="en-AU"/>
        </w:rPr>
      </w:pPr>
      <w:r w:rsidRPr="003A6AED">
        <w:rPr>
          <w:rFonts w:asciiTheme="majorHAnsi" w:eastAsia="Times New Roman" w:hAnsiTheme="majorHAnsi" w:cs="Calibri"/>
          <w:color w:val="auto"/>
          <w:kern w:val="0"/>
          <w:sz w:val="22"/>
          <w:szCs w:val="22"/>
          <w:lang w:eastAsia="en-AU"/>
        </w:rPr>
        <w:br/>
      </w:r>
      <w:r w:rsidRPr="003A6AED">
        <w:rPr>
          <w:rFonts w:asciiTheme="majorHAnsi" w:eastAsia="Times New Roman" w:hAnsiTheme="majorHAnsi" w:cs="Calibri"/>
          <w:color w:val="auto"/>
          <w:kern w:val="0"/>
          <w:sz w:val="22"/>
          <w:szCs w:val="22"/>
          <w:lang w:eastAsia="en-AU"/>
        </w:rPr>
        <w:br/>
      </w:r>
      <w:r w:rsidR="008F3614" w:rsidRPr="003A6AED">
        <w:rPr>
          <w:rFonts w:asciiTheme="majorHAnsi" w:eastAsia="Times New Roman" w:hAnsiTheme="majorHAnsi" w:cs="Calibri"/>
          <w:color w:val="auto"/>
          <w:kern w:val="0"/>
          <w:sz w:val="22"/>
          <w:szCs w:val="22"/>
          <w:lang w:eastAsia="en-AU"/>
        </w:rPr>
        <w:br/>
      </w:r>
    </w:p>
    <w:p w14:paraId="7399C45B" w14:textId="7F861A77" w:rsidR="007263BB" w:rsidRDefault="007263BB" w:rsidP="00630C37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1: </w:t>
      </w:r>
    </w:p>
    <w:p w14:paraId="56B23AEB" w14:textId="0E8B3499" w:rsidR="003A6AED" w:rsidRDefault="003A6AED" w:rsidP="00630C37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3480614B" w14:textId="77777777" w:rsidR="00507A7A" w:rsidRDefault="00507A7A" w:rsidP="00507A7A">
      <w:pPr>
        <w:pStyle w:val="ListParagraph"/>
        <w:numPr>
          <w:ilvl w:val="0"/>
          <w:numId w:val="6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anz-logo.jpg and bank-card.jpg are two images that show up in the users network traffic.</w:t>
      </w:r>
    </w:p>
    <w:p w14:paraId="3C213FB5" w14:textId="77777777" w:rsidR="00507A7A" w:rsidRDefault="00507A7A" w:rsidP="00507A7A">
      <w:pPr>
        <w:pStyle w:val="ListParagraph"/>
        <w:numPr>
          <w:ilvl w:val="0"/>
          <w:numId w:val="6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 xml:space="preserve">Extract these images from the </w:t>
      </w:r>
      <w:proofErr w:type="spellStart"/>
      <w:r>
        <w:rPr>
          <w:rFonts w:ascii="Franklin Gothic Medium" w:hAnsi="Franklin Gothic Medium" w:cs="Calibri"/>
          <w:i/>
          <w:iCs/>
          <w:sz w:val="22"/>
          <w:szCs w:val="22"/>
        </w:rPr>
        <w:t>pcap</w:t>
      </w:r>
      <w:proofErr w:type="spellEnd"/>
      <w:r>
        <w:rPr>
          <w:rFonts w:ascii="Franklin Gothic Medium" w:hAnsi="Franklin Gothic Medium" w:cs="Calibri"/>
          <w:i/>
          <w:iCs/>
          <w:sz w:val="22"/>
          <w:szCs w:val="22"/>
        </w:rPr>
        <w:t xml:space="preserve"> file and attach them to your report.</w:t>
      </w:r>
    </w:p>
    <w:p w14:paraId="0D6D824A" w14:textId="77777777" w:rsidR="003A6AED" w:rsidRPr="003A6AED" w:rsidRDefault="003A6AED" w:rsidP="00630C37">
      <w:pPr>
        <w:spacing w:before="0" w:after="0"/>
        <w:ind w:left="0" w:right="0"/>
        <w:rPr>
          <w:rFonts w:asciiTheme="majorHAnsi" w:eastAsia="Times New Roman" w:hAnsiTheme="majorHAnsi" w:cs="Calibri"/>
          <w:color w:val="auto"/>
          <w:kern w:val="0"/>
          <w:sz w:val="22"/>
          <w:szCs w:val="22"/>
          <w:lang w:eastAsia="en-AU"/>
        </w:rPr>
      </w:pPr>
    </w:p>
    <w:p w14:paraId="6D0EB9E3" w14:textId="77777777" w:rsidR="00630C37" w:rsidRPr="003A6AED" w:rsidRDefault="00630C37" w:rsidP="00630C37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3D754BE3" w14:textId="6271D109" w:rsidR="00455858" w:rsidRPr="003A6AED" w:rsidRDefault="00455858" w:rsidP="00455858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436D407A" w14:textId="77777777" w:rsidR="002B4000" w:rsidRPr="003A6AED" w:rsidRDefault="002B4000" w:rsidP="00455858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57ED2864" w14:textId="11C57A4B" w:rsidR="00455858" w:rsidRPr="003A6AED" w:rsidRDefault="00455858" w:rsidP="00455858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 requests, which indicate that the user specifically requests information, including anz-logo.jpg and bank-card.jpg</w:t>
      </w:r>
    </w:p>
    <w:p w14:paraId="403377DE" w14:textId="38328134" w:rsidR="00455858" w:rsidRPr="003A6AED" w:rsidRDefault="001A2C24" w:rsidP="00455858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04936A5B" wp14:editId="607F7351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5CF0" w14:textId="77777777" w:rsidR="00455858" w:rsidRPr="003A6AED" w:rsidRDefault="00455858" w:rsidP="00455858">
      <w:pPr>
        <w:ind w:left="36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02F2C6B5" w14:textId="459AE5E1" w:rsidR="005D7E11" w:rsidRPr="003A6AED" w:rsidRDefault="00455858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lastRenderedPageBreak/>
        <w:br/>
        <w:t>To investigate this image</w:t>
      </w:r>
      <w:r w:rsidR="005D7E11" w:rsidRPr="003A6AED">
        <w:rPr>
          <w:rFonts w:asciiTheme="majorHAnsi" w:eastAsia="Calibri" w:hAnsiTheme="majorHAnsi" w:cs="Calibri"/>
          <w:color w:val="auto"/>
          <w:sz w:val="22"/>
          <w:szCs w:val="22"/>
        </w:rPr>
        <w:t>s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, I viewed its TCP stream to see what I could find.</w:t>
      </w:r>
      <w:r w:rsidR="00B95917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data is in the ASCII format so I changed it to RAW</w:t>
      </w:r>
      <w:r w:rsidR="002B4000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. Then I searched for the jpeg hexadecimal file signature “FFD8” in the search bar at the bottom. This shows where the data for the image begins. Then I searched for the file footer of jpeg “FFD9” will show the image data ends.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The next step taken was carving out the images from the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tcp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stream, which I did by taking all the hex from FFD8 to FFD9 and copying it into the hex editor program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HxD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. I then saved the file as a jpg and opened it, resulting in the image below.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</w:p>
    <w:p w14:paraId="26AB1D21" w14:textId="77777777" w:rsidR="005D7E11" w:rsidRPr="003A6AED" w:rsidRDefault="005D7E11" w:rsidP="005D7E11">
      <w:pPr>
        <w:pStyle w:val="ListParagraph"/>
        <w:spacing w:before="0" w:after="0"/>
        <w:ind w:right="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66DBCDF4" w14:textId="77777777" w:rsidR="005D7E11" w:rsidRPr="003A6AED" w:rsidRDefault="005D7E11" w:rsidP="005D7E11">
      <w:pPr>
        <w:pStyle w:val="ListParagraph"/>
        <w:spacing w:before="0" w:after="0"/>
        <w:ind w:right="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7F77353" w14:textId="0D8949AB" w:rsidR="005D7E11" w:rsidRPr="003A6AED" w:rsidRDefault="005D7E11" w:rsidP="005D7E11">
      <w:pPr>
        <w:pStyle w:val="ListParagraph"/>
        <w:spacing w:before="0" w:after="0"/>
        <w:ind w:right="0"/>
        <w:rPr>
          <w:rFonts w:asciiTheme="majorHAnsi" w:hAnsiTheme="majorHAnsi"/>
          <w:noProof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6CB1486B" wp14:editId="4460803E">
            <wp:extent cx="2146300" cy="2146300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6AED">
        <w:rPr>
          <w:rFonts w:asciiTheme="majorHAnsi" w:hAnsiTheme="majorHAnsi"/>
          <w:noProof/>
          <w:color w:val="auto"/>
          <w:sz w:val="22"/>
          <w:szCs w:val="22"/>
        </w:rPr>
        <w:t xml:space="preserve">              </w:t>
      </w:r>
    </w:p>
    <w:p w14:paraId="21C1F973" w14:textId="77777777" w:rsidR="005D7E11" w:rsidRPr="003A6AED" w:rsidRDefault="005D7E11" w:rsidP="005D7E11">
      <w:pPr>
        <w:pStyle w:val="ListParagraph"/>
        <w:spacing w:before="0" w:after="0"/>
        <w:ind w:right="0"/>
        <w:rPr>
          <w:rFonts w:asciiTheme="majorHAnsi" w:hAnsiTheme="majorHAnsi"/>
          <w:noProof/>
          <w:color w:val="auto"/>
          <w:sz w:val="22"/>
          <w:szCs w:val="22"/>
        </w:rPr>
      </w:pPr>
    </w:p>
    <w:p w14:paraId="64D3D4CC" w14:textId="77777777" w:rsidR="005D7E11" w:rsidRPr="003A6AED" w:rsidRDefault="005D7E11" w:rsidP="005D7E11">
      <w:pPr>
        <w:pStyle w:val="ListParagraph"/>
        <w:spacing w:before="0" w:after="0"/>
        <w:ind w:right="0"/>
        <w:rPr>
          <w:rFonts w:asciiTheme="majorHAnsi" w:hAnsiTheme="majorHAnsi"/>
          <w:noProof/>
          <w:color w:val="auto"/>
          <w:sz w:val="22"/>
          <w:szCs w:val="22"/>
        </w:rPr>
      </w:pPr>
    </w:p>
    <w:p w14:paraId="2B2F0F95" w14:textId="77777777" w:rsidR="005D7E11" w:rsidRPr="003A6AED" w:rsidRDefault="005D7E11" w:rsidP="005D7E11">
      <w:pPr>
        <w:pStyle w:val="ListParagraph"/>
        <w:spacing w:before="0" w:after="0"/>
        <w:ind w:right="0"/>
        <w:rPr>
          <w:rFonts w:asciiTheme="majorHAnsi" w:hAnsiTheme="majorHAnsi"/>
          <w:noProof/>
          <w:color w:val="auto"/>
          <w:sz w:val="22"/>
          <w:szCs w:val="22"/>
        </w:rPr>
      </w:pPr>
    </w:p>
    <w:p w14:paraId="44337B5C" w14:textId="76520D20" w:rsidR="00455858" w:rsidRPr="003A6AED" w:rsidRDefault="005D7E11" w:rsidP="005D7E11">
      <w:pPr>
        <w:spacing w:before="0" w:after="0"/>
        <w:ind w:left="0"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  <w:r w:rsidRPr="003A6AED">
        <w:rPr>
          <w:rFonts w:asciiTheme="majorHAnsi" w:hAnsiTheme="majorHAnsi" w:cs="Calibri"/>
          <w:i/>
          <w:iCs/>
          <w:color w:val="auto"/>
          <w:sz w:val="22"/>
          <w:szCs w:val="22"/>
        </w:rPr>
        <w:t xml:space="preserve">      </w:t>
      </w: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683434F8" wp14:editId="5021081F">
            <wp:extent cx="2698750" cy="16954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7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8A4C" w14:textId="429C613F" w:rsidR="005D7E11" w:rsidRPr="003A6AED" w:rsidRDefault="005D7E11" w:rsidP="005D7E11">
      <w:pPr>
        <w:spacing w:before="0" w:after="0"/>
        <w:ind w:left="0"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044B8D59" w14:textId="617A528A" w:rsidR="005D7E11" w:rsidRPr="003A6AED" w:rsidRDefault="005D7E11" w:rsidP="005D7E11">
      <w:pPr>
        <w:spacing w:before="0" w:after="0"/>
        <w:ind w:left="0"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2CBD75B7" w14:textId="7B59B170" w:rsidR="005D7E11" w:rsidRPr="003A6AED" w:rsidRDefault="005D7E11" w:rsidP="005D7E11">
      <w:pPr>
        <w:spacing w:before="0" w:after="0"/>
        <w:ind w:left="0"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3AF90C3A" w14:textId="7F56CE54" w:rsidR="005D7E11" w:rsidRPr="003A6AED" w:rsidRDefault="005D7E11" w:rsidP="005D7E11">
      <w:pPr>
        <w:spacing w:before="0" w:after="0"/>
        <w:ind w:left="0"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403674BC" w14:textId="77777777" w:rsidR="005D7E11" w:rsidRPr="003A6AED" w:rsidRDefault="005D7E11" w:rsidP="005D7E11">
      <w:pPr>
        <w:spacing w:before="0" w:after="0"/>
        <w:ind w:left="0"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0FAFEF60" w14:textId="77777777" w:rsidR="00F33DD2" w:rsidRPr="003A6AED" w:rsidRDefault="00F33DD2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3F36F2FF" w14:textId="77777777" w:rsidR="00630C37" w:rsidRPr="003A6AED" w:rsidRDefault="00630C37" w:rsidP="00630C37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2: </w:t>
      </w:r>
    </w:p>
    <w:p w14:paraId="3A14E606" w14:textId="0669E489" w:rsidR="00630C37" w:rsidRDefault="00630C37" w:rsidP="00507A7A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789AE2F6" w14:textId="77777777" w:rsidR="00507A7A" w:rsidRPr="00507A7A" w:rsidRDefault="00507A7A" w:rsidP="00507A7A">
      <w:pPr>
        <w:pStyle w:val="ListParagraph"/>
        <w:numPr>
          <w:ilvl w:val="0"/>
          <w:numId w:val="9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507A7A">
        <w:rPr>
          <w:rFonts w:ascii="Franklin Gothic Medium" w:hAnsi="Franklin Gothic Medium" w:cs="Calibri"/>
          <w:i/>
          <w:iCs/>
          <w:sz w:val="22"/>
          <w:szCs w:val="22"/>
        </w:rPr>
        <w:t>The network traffic for the images "ANZ1.jpg" and "ANZ2.jpg" is more than it appears.</w:t>
      </w:r>
    </w:p>
    <w:p w14:paraId="277122BA" w14:textId="1E39A800" w:rsidR="00507A7A" w:rsidRPr="00507A7A" w:rsidRDefault="00507A7A" w:rsidP="00507A7A">
      <w:pPr>
        <w:pStyle w:val="ListParagraph"/>
        <w:numPr>
          <w:ilvl w:val="0"/>
          <w:numId w:val="9"/>
        </w:numPr>
        <w:spacing w:before="0" w:after="0"/>
        <w:ind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507A7A">
        <w:rPr>
          <w:rFonts w:ascii="Franklin Gothic Medium" w:hAnsi="Franklin Gothic Medium" w:cs="Calibri"/>
          <w:i/>
          <w:iCs/>
          <w:sz w:val="22"/>
          <w:szCs w:val="22"/>
        </w:rPr>
        <w:t>Extract the images, include them and mention what is different about them in your report</w:t>
      </w:r>
    </w:p>
    <w:p w14:paraId="02436D02" w14:textId="77777777" w:rsidR="002B4000" w:rsidRPr="003A6AED" w:rsidRDefault="002B4000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6FB9906F" w14:textId="77777777" w:rsidR="002B4000" w:rsidRPr="003A6AED" w:rsidRDefault="002B4000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CE6E0B2" w14:textId="4E4D84DD" w:rsidR="002B4000" w:rsidRPr="003A6AED" w:rsidRDefault="002B4000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 requests, which indicate that the user specifically requests information, including ANZ1.jpg and ANZ2.jpg</w:t>
      </w:r>
    </w:p>
    <w:p w14:paraId="0046EC80" w14:textId="1A807B79" w:rsidR="002B4000" w:rsidRPr="003A6AED" w:rsidRDefault="001A2C24" w:rsidP="002B4000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4E0DA121" wp14:editId="2C75A23E">
            <wp:extent cx="6858000" cy="38576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AA31" w14:textId="77777777" w:rsidR="002B4000" w:rsidRPr="003A6AED" w:rsidRDefault="002B4000" w:rsidP="002B4000">
      <w:pPr>
        <w:ind w:left="36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5AECDC6A" w14:textId="771CA4AC" w:rsidR="002B4000" w:rsidRPr="003A6AED" w:rsidRDefault="002B4000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To investigate this images , I viewed its TCP stream to see what I could find. The data is in the ASCII format so I changed it to RAW. Then I searched for the jpeg hexadecimal file signature “FFD8” in the search bar at the bottom. This shows where the data for the image begins. Then I searched for the file footer of jpeg “FFD9” will show the image data ends.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The next step taken was carving out the images from the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tcp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stream, which I did by taking all the hex from FFD8 to FFD9 and copying it into the hex editor program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HxD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. I then saved the file as a jpg and opened it, resulting in the image below.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</w:p>
    <w:p w14:paraId="47D2D224" w14:textId="237DA89E" w:rsidR="00491554" w:rsidRPr="003A6AED" w:rsidRDefault="00491554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lastRenderedPageBreak/>
        <w:t xml:space="preserve">                            </w:t>
      </w:r>
      <w:r w:rsidR="001D32C5"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412F8D85" wp14:editId="4A7AA9A0">
            <wp:extent cx="3803744" cy="538035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688" cy="5388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89D8" w14:textId="2F2837EF" w:rsidR="00491554" w:rsidRPr="003A6AED" w:rsidRDefault="00491554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4F68B37" w14:textId="4FACE549" w:rsidR="00491554" w:rsidRPr="003A6AED" w:rsidRDefault="00491554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This Image shows ANZ Cyber secure, it provides some information about protecting information in simple steps.</w:t>
      </w:r>
    </w:p>
    <w:p w14:paraId="20E64A81" w14:textId="36E50AF2" w:rsidR="001D32C5" w:rsidRPr="003A6AED" w:rsidRDefault="001D32C5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585504FA" wp14:editId="20F0E4B3">
            <wp:extent cx="5346700" cy="7562850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756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AF33" w14:textId="5BA42EDA" w:rsidR="00491554" w:rsidRPr="003A6AED" w:rsidRDefault="00491554" w:rsidP="002B4000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This image provide some useful information on how to protect from threat and provide </w:t>
      </w:r>
      <w:r w:rsidR="001A2C24" w:rsidRPr="003A6AED">
        <w:rPr>
          <w:rFonts w:asciiTheme="majorHAnsi" w:eastAsia="Calibri" w:hAnsiTheme="majorHAnsi" w:cs="Calibri"/>
          <w:color w:val="auto"/>
          <w:sz w:val="22"/>
          <w:szCs w:val="22"/>
        </w:rPr>
        <w:t>email and contact number to ANZ if find any suspicious thing.</w:t>
      </w:r>
    </w:p>
    <w:p w14:paraId="40E091BA" w14:textId="77777777" w:rsidR="002B4000" w:rsidRPr="003A6AED" w:rsidRDefault="002B4000" w:rsidP="00630C37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67AF2162" w14:textId="77777777" w:rsidR="00F33DD2" w:rsidRPr="003A6AED" w:rsidRDefault="00F33DD2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1F2BCC9C" w14:textId="241419CC" w:rsidR="00E27C6B" w:rsidRDefault="00E27C6B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3: </w:t>
      </w:r>
    </w:p>
    <w:p w14:paraId="322E59D6" w14:textId="37393F75" w:rsidR="00507A7A" w:rsidRDefault="00507A7A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46C512FC" w14:textId="77777777" w:rsidR="00507A7A" w:rsidRDefault="00507A7A" w:rsidP="00507A7A">
      <w:pPr>
        <w:pStyle w:val="ListParagraph"/>
        <w:numPr>
          <w:ilvl w:val="0"/>
          <w:numId w:val="10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The user downloaded a suspicious document called "how-to-commit-crimes.docx"</w:t>
      </w:r>
    </w:p>
    <w:p w14:paraId="11762837" w14:textId="77777777" w:rsidR="00507A7A" w:rsidRDefault="00507A7A" w:rsidP="00507A7A">
      <w:pPr>
        <w:pStyle w:val="ListParagraph"/>
        <w:numPr>
          <w:ilvl w:val="0"/>
          <w:numId w:val="10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>
        <w:rPr>
          <w:rFonts w:ascii="Franklin Gothic Medium" w:hAnsi="Franklin Gothic Medium" w:cs="Calibri"/>
          <w:i/>
          <w:iCs/>
          <w:sz w:val="22"/>
          <w:szCs w:val="22"/>
        </w:rPr>
        <w:t>Find the contents of this file and include it in your report.</w:t>
      </w:r>
    </w:p>
    <w:p w14:paraId="7CF17136" w14:textId="77777777" w:rsidR="00507A7A" w:rsidRDefault="00507A7A" w:rsidP="00507A7A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2A4447BE" w14:textId="77777777" w:rsidR="00507A7A" w:rsidRPr="003A6AED" w:rsidRDefault="00507A7A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6E553BFC" w14:textId="77777777" w:rsidR="00E27C6B" w:rsidRPr="003A6AED" w:rsidRDefault="00E27C6B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4B28BACA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7492BE7B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CA2727D" w14:textId="472D77E8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 requests, which indicate that the user specifically requests information, including how-to-commit-crime.docx</w:t>
      </w:r>
    </w:p>
    <w:p w14:paraId="3F0EFE5A" w14:textId="730F0735" w:rsidR="00623D82" w:rsidRPr="003A6AED" w:rsidRDefault="001A2C24" w:rsidP="00623D82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22946D66" wp14:editId="03BCE671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844C" w14:textId="39B8B412" w:rsidR="003A6AED" w:rsidRPr="003A6AED" w:rsidRDefault="003A6AED" w:rsidP="003A6AED">
      <w:pPr>
        <w:spacing w:before="0" w:after="0"/>
        <w:ind w:left="0" w:right="0"/>
        <w:rPr>
          <w:rFonts w:asciiTheme="majorHAnsi" w:eastAsia="Arial" w:hAnsiTheme="majorHAnsi" w:cs="Arial"/>
          <w:color w:val="auto"/>
          <w:kern w:val="0"/>
          <w:sz w:val="22"/>
          <w:szCs w:val="22"/>
        </w:rPr>
      </w:pPr>
      <w:r w:rsidRPr="003A6AED">
        <w:rPr>
          <w:rFonts w:asciiTheme="majorHAnsi" w:eastAsia="Libre Franklin Medium" w:hAnsiTheme="majorHAnsi" w:cs="Libre Franklin Medium"/>
          <w:color w:val="auto"/>
          <w:sz w:val="22"/>
          <w:szCs w:val="22"/>
        </w:rPr>
        <w:t>To investigate this</w:t>
      </w:r>
      <w:r w:rsidRPr="003A6AED">
        <w:rPr>
          <w:rFonts w:asciiTheme="majorHAnsi" w:eastAsia="Arial" w:hAnsiTheme="majorHAnsi" w:cs="Arial"/>
          <w:color w:val="auto"/>
          <w:sz w:val="22"/>
          <w:szCs w:val="22"/>
        </w:rPr>
        <w:t xml:space="preserve"> document, I had to view the TCP stream of the http get request for the file. The documents contents were visible in the ascii view.</w:t>
      </w:r>
      <w:r w:rsidRPr="003A6AED">
        <w:rPr>
          <w:rFonts w:asciiTheme="majorHAnsi" w:eastAsia="Arial" w:hAnsiTheme="majorHAnsi" w:cs="Arial"/>
          <w:color w:val="auto"/>
          <w:sz w:val="22"/>
          <w:szCs w:val="22"/>
        </w:rPr>
        <w:br/>
      </w:r>
      <w:r w:rsidRPr="003A6AED">
        <w:rPr>
          <w:rFonts w:asciiTheme="majorHAnsi" w:eastAsia="Arial" w:hAnsiTheme="majorHAnsi" w:cs="Arial"/>
          <w:color w:val="auto"/>
          <w:sz w:val="22"/>
          <w:szCs w:val="22"/>
        </w:rPr>
        <w:br/>
      </w:r>
    </w:p>
    <w:p w14:paraId="4BC44108" w14:textId="7D0C77A8" w:rsidR="003A6AED" w:rsidRPr="003A6AED" w:rsidRDefault="003A6AED" w:rsidP="003A6AED">
      <w:pPr>
        <w:spacing w:before="0" w:after="0"/>
        <w:ind w:left="0" w:right="0"/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</w:pPr>
      <w:r w:rsidRPr="003A6AED">
        <w:rPr>
          <w:rFonts w:asciiTheme="majorHAnsi" w:eastAsia="Arial" w:hAnsiTheme="majorHAnsi" w:cs="Arial"/>
          <w:color w:val="auto"/>
          <w:sz w:val="22"/>
          <w:szCs w:val="22"/>
        </w:rPr>
        <w:t>The full document contained the message:</w:t>
      </w:r>
      <w:r w:rsidRPr="003A6AED">
        <w:rPr>
          <w:rFonts w:asciiTheme="majorHAnsi" w:eastAsia="Arial" w:hAnsiTheme="majorHAnsi" w:cs="Arial"/>
          <w:color w:val="auto"/>
          <w:sz w:val="22"/>
          <w:szCs w:val="22"/>
        </w:rPr>
        <w:br/>
      </w:r>
      <w:r w:rsidRPr="003A6AED">
        <w:rPr>
          <w:rFonts w:asciiTheme="majorHAnsi" w:eastAsia="Libre Franklin Medium" w:hAnsiTheme="majorHAnsi" w:cs="Libre Franklin Medium"/>
          <w:color w:val="auto"/>
          <w:sz w:val="22"/>
          <w:szCs w:val="22"/>
        </w:rPr>
        <w:t>“</w:t>
      </w:r>
      <w:r w:rsidRPr="003A6AED"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  <w:t>Step 1: Find target</w:t>
      </w:r>
    </w:p>
    <w:p w14:paraId="42FFBFA0" w14:textId="77777777" w:rsidR="003A6AED" w:rsidRPr="003A6AED" w:rsidRDefault="003A6AED" w:rsidP="003A6AED">
      <w:pPr>
        <w:spacing w:before="0" w:after="0"/>
        <w:ind w:left="0" w:right="0"/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</w:pPr>
      <w:r w:rsidRPr="003A6AED"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  <w:t>Step 2: Hack them</w:t>
      </w:r>
    </w:p>
    <w:p w14:paraId="6867304B" w14:textId="77777777" w:rsidR="003A6AED" w:rsidRPr="003A6AED" w:rsidRDefault="003A6AED" w:rsidP="003A6AED">
      <w:pPr>
        <w:spacing w:before="0" w:after="0"/>
        <w:ind w:left="0" w:right="0"/>
        <w:rPr>
          <w:rFonts w:asciiTheme="majorHAnsi" w:eastAsia="Libre Franklin Medium" w:hAnsiTheme="majorHAnsi" w:cs="Libre Franklin Medium"/>
          <w:color w:val="auto"/>
          <w:sz w:val="22"/>
          <w:szCs w:val="22"/>
        </w:rPr>
      </w:pPr>
    </w:p>
    <w:p w14:paraId="59B49EE9" w14:textId="182AAF83" w:rsidR="003A6AED" w:rsidRPr="003A6AED" w:rsidRDefault="003A6AED" w:rsidP="003A6AED">
      <w:pPr>
        <w:spacing w:before="0" w:after="0"/>
        <w:ind w:left="0" w:right="0"/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</w:pPr>
      <w:r w:rsidRPr="003A6AED"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  <w:t>This is a suspicious document.</w:t>
      </w:r>
    </w:p>
    <w:p w14:paraId="389C0477" w14:textId="3283C8C8" w:rsidR="003A6AED" w:rsidRPr="003A6AED" w:rsidRDefault="003A6AED" w:rsidP="003A6AED">
      <w:pPr>
        <w:spacing w:before="0" w:after="0"/>
        <w:ind w:left="0" w:right="0"/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</w:pPr>
      <w:r w:rsidRPr="003A6AED">
        <w:rPr>
          <w:rFonts w:asciiTheme="majorHAnsi" w:eastAsia="Libre Franklin Medium" w:hAnsiTheme="majorHAnsi" w:cs="Libre Franklin Medium"/>
          <w:color w:val="auto"/>
          <w:sz w:val="22"/>
          <w:szCs w:val="22"/>
          <w:shd w:val="clear" w:color="auto" w:fill="EDEDFB"/>
        </w:rPr>
        <w:t>“</w:t>
      </w:r>
    </w:p>
    <w:p w14:paraId="7D881C2F" w14:textId="2C14DEFF" w:rsidR="00F33DD2" w:rsidRPr="003A6AED" w:rsidRDefault="0010700D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3042BCE6" wp14:editId="25AAFF67">
            <wp:extent cx="5410200" cy="3043238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5905" cy="305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A88A" w14:textId="353D900C" w:rsidR="0010700D" w:rsidRPr="003A6AED" w:rsidRDefault="0010700D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15CBF501" w14:textId="77777777" w:rsidR="0010700D" w:rsidRPr="003A6AED" w:rsidRDefault="0010700D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2CE79DD8" w14:textId="53DD6758" w:rsidR="00E27C6B" w:rsidRDefault="00E27C6B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4: </w:t>
      </w:r>
    </w:p>
    <w:p w14:paraId="6FD26BE4" w14:textId="7681EA42" w:rsidR="00507A7A" w:rsidRDefault="00507A7A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62CC9FA5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3 pdf documents: ANZ_Document.pdf, ANZ_Document2.pdf, evil.pdf</w:t>
      </w:r>
    </w:p>
    <w:p w14:paraId="5F1574AD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 xml:space="preserve">Extract and view these documents. </w:t>
      </w:r>
      <w:r>
        <w:rPr>
          <w:rFonts w:ascii="Franklin Gothic Medium" w:hAnsi="Franklin Gothic Medium" w:cs="Calibri"/>
          <w:i/>
          <w:iCs/>
          <w:sz w:val="22"/>
          <w:szCs w:val="22"/>
        </w:rPr>
        <w:t xml:space="preserve">Include images of </w:t>
      </w: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them in your report.</w:t>
      </w:r>
    </w:p>
    <w:p w14:paraId="5529F4BA" w14:textId="77777777" w:rsidR="004B5165" w:rsidRPr="00EC114A" w:rsidRDefault="004B5165" w:rsidP="004B5165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3B0C26B0" w14:textId="77777777" w:rsidR="004B5165" w:rsidRDefault="004B5165" w:rsidP="004B5165">
      <w:pPr>
        <w:pStyle w:val="ListParagraph"/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</w:p>
    <w:p w14:paraId="4C9F2D3A" w14:textId="77777777" w:rsidR="00E27C6B" w:rsidRPr="003A6AED" w:rsidRDefault="00E27C6B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365DCA6F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472BE548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A07D6A4" w14:textId="5BF9E7FF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 requests, which indicate that the user specifically requests information, including ANZ_Document.pdf, ANZ_Document2.pdf and evil.pdf</w:t>
      </w:r>
    </w:p>
    <w:p w14:paraId="19C24977" w14:textId="6C9B9900" w:rsidR="00623D82" w:rsidRPr="003A6AED" w:rsidRDefault="001A2C24" w:rsidP="00623D82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28497450" wp14:editId="47AB5684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25AF" w14:textId="77777777" w:rsidR="00623D82" w:rsidRPr="003A6AED" w:rsidRDefault="00623D82" w:rsidP="00623D82">
      <w:pPr>
        <w:ind w:left="36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0404197" w14:textId="54DD9B5A" w:rsidR="004D444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="00635B7C" w:rsidRPr="003A6AED">
        <w:rPr>
          <w:rFonts w:asciiTheme="majorHAnsi" w:eastAsia="Arial" w:hAnsiTheme="majorHAnsi" w:cs="Arial"/>
          <w:color w:val="auto"/>
          <w:sz w:val="22"/>
          <w:szCs w:val="22"/>
        </w:rPr>
        <w:t xml:space="preserve">To investigate these PDF’s I viewed the TCP stream as usual, the file signature for a PDF which is “25 50 44 46”. I noticed in the ascii view that the PDF data went until the very end of the TCP stream, so I copied all the hex date from the file signature onwards into </w:t>
      </w:r>
      <w:proofErr w:type="spellStart"/>
      <w:r w:rsidR="00635B7C" w:rsidRPr="003A6AED">
        <w:rPr>
          <w:rFonts w:asciiTheme="majorHAnsi" w:eastAsia="Arial" w:hAnsiTheme="majorHAnsi" w:cs="Arial"/>
          <w:color w:val="auto"/>
          <w:sz w:val="22"/>
          <w:szCs w:val="22"/>
        </w:rPr>
        <w:t>HxD</w:t>
      </w:r>
      <w:proofErr w:type="spellEnd"/>
      <w:r w:rsidR="00635B7C" w:rsidRPr="003A6AED">
        <w:rPr>
          <w:rFonts w:asciiTheme="majorHAnsi" w:eastAsia="Arial" w:hAnsiTheme="majorHAnsi" w:cs="Arial"/>
          <w:color w:val="auto"/>
          <w:sz w:val="22"/>
          <w:szCs w:val="22"/>
        </w:rPr>
        <w:t xml:space="preserve"> and saved it as a pdf file. </w:t>
      </w:r>
      <w:r w:rsidR="00635B7C" w:rsidRPr="003A6AED">
        <w:rPr>
          <w:rFonts w:asciiTheme="majorHAnsi" w:eastAsia="Arial" w:hAnsiTheme="majorHAnsi" w:cs="Arial"/>
          <w:color w:val="auto"/>
          <w:sz w:val="22"/>
          <w:szCs w:val="22"/>
        </w:rPr>
        <w:br/>
      </w:r>
      <w:r w:rsidR="00635B7C" w:rsidRPr="003A6AED">
        <w:rPr>
          <w:rFonts w:asciiTheme="majorHAnsi" w:eastAsia="Arial" w:hAnsiTheme="majorHAnsi" w:cs="Arial"/>
          <w:color w:val="auto"/>
          <w:sz w:val="22"/>
          <w:szCs w:val="22"/>
        </w:rPr>
        <w:br/>
      </w:r>
    </w:p>
    <w:p w14:paraId="4EBBE0C9" w14:textId="77777777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F8B4C74" w14:textId="77777777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2177810B" w14:textId="1E00FECB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="004D4442"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55C56950" wp14:editId="59A4504C">
            <wp:extent cx="5118100" cy="287893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4967" cy="288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86F1" w14:textId="5733E26A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C81D418" w14:textId="1BB2A9E3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02C2509" w14:textId="27C31395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7DF5797E" wp14:editId="3B32D285">
            <wp:extent cx="5530850" cy="311110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5297" cy="31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F7C0" w14:textId="5082938E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C638D85" w14:textId="52390679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0BA4405" w14:textId="34D05B85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3853BFC7" w14:textId="7FF1138D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5E87F564" w14:textId="631850EF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53AF4E03" wp14:editId="3B6D1701">
            <wp:extent cx="5416550" cy="3046809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8877" cy="304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DD48" w14:textId="1458530C" w:rsidR="004D4442" w:rsidRPr="003A6AED" w:rsidRDefault="00707D9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760A4613" wp14:editId="5168080A">
            <wp:extent cx="4819650" cy="271105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5555" cy="27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3E6C" w14:textId="678AB8F5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4FE6756E" w14:textId="77777777" w:rsidR="004D4442" w:rsidRPr="003A6AED" w:rsidRDefault="004D444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138143AD" w14:textId="77777777" w:rsidR="00F33DD2" w:rsidRPr="003A6AED" w:rsidRDefault="00F33DD2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3A492040" w14:textId="4ACAD855" w:rsidR="00E27C6B" w:rsidRDefault="00E27C6B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5: </w:t>
      </w:r>
    </w:p>
    <w:p w14:paraId="62DA0D71" w14:textId="62429CB6" w:rsidR="004B5165" w:rsidRDefault="004B5165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3082EB34" w14:textId="2985F1C0" w:rsidR="004B5165" w:rsidRDefault="004B5165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5D660394" w14:textId="77777777" w:rsidR="004B5165" w:rsidRPr="00EC114A" w:rsidRDefault="004B5165" w:rsidP="004B5165">
      <w:pPr>
        <w:pStyle w:val="ListParagraph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also accessed a file called "hiddenmessage2.txt"</w:t>
      </w:r>
    </w:p>
    <w:p w14:paraId="2DA43070" w14:textId="77777777" w:rsidR="004B5165" w:rsidRPr="00EC114A" w:rsidRDefault="004B5165" w:rsidP="004B5165">
      <w:pPr>
        <w:pStyle w:val="ListParagraph"/>
        <w:numPr>
          <w:ilvl w:val="0"/>
          <w:numId w:val="4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What is the contents of this file? Include it in your report</w:t>
      </w:r>
    </w:p>
    <w:p w14:paraId="0EE31334" w14:textId="77777777" w:rsidR="004B5165" w:rsidRPr="00EC114A" w:rsidRDefault="004B5165" w:rsidP="004B5165">
      <w:pPr>
        <w:spacing w:before="0" w:after="0"/>
        <w:ind w:left="0" w:right="0"/>
        <w:rPr>
          <w:rFonts w:ascii="Franklin Gothic Medium" w:hAnsi="Franklin Gothic Medium"/>
          <w:b/>
          <w:bCs/>
          <w:noProof/>
          <w:sz w:val="22"/>
          <w:szCs w:val="22"/>
          <w:lang w:val="en-AU" w:eastAsia="en-AU"/>
        </w:rPr>
      </w:pPr>
    </w:p>
    <w:p w14:paraId="12980DA6" w14:textId="77777777" w:rsidR="004B5165" w:rsidRPr="003A6AED" w:rsidRDefault="004B5165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04AFB7E4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642E66A4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63247FFC" w14:textId="634E3A8A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 requests, which indicate that the user specifically requests information, including hiddenmessage2.txt</w:t>
      </w:r>
    </w:p>
    <w:p w14:paraId="0A4EE1A8" w14:textId="038F2F4D" w:rsidR="00623D82" w:rsidRPr="003A6AED" w:rsidRDefault="001A2C24" w:rsidP="00623D82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271648A8" wp14:editId="0DAF436A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AE38" w14:textId="77777777" w:rsidR="00623D82" w:rsidRPr="003A6AED" w:rsidRDefault="00623D82" w:rsidP="00623D82">
      <w:pPr>
        <w:ind w:left="36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4CAF590F" w14:textId="1C7716C6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To investigate this text file , </w:t>
      </w:r>
      <w:r w:rsidR="0069118F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the file was actually in jpg format but it as given .txt extension, while searching in search bar I found the header of jpg file </w:t>
      </w:r>
      <w:r w:rsidR="00635B7C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“FFD8” and footer “FFd9”, then I copied the data into </w:t>
      </w:r>
      <w:proofErr w:type="spellStart"/>
      <w:r w:rsidR="00635B7C" w:rsidRPr="003A6AED">
        <w:rPr>
          <w:rFonts w:asciiTheme="majorHAnsi" w:eastAsia="Calibri" w:hAnsiTheme="majorHAnsi" w:cs="Calibri"/>
          <w:color w:val="auto"/>
          <w:sz w:val="22"/>
          <w:szCs w:val="22"/>
        </w:rPr>
        <w:t>HxD</w:t>
      </w:r>
      <w:proofErr w:type="spellEnd"/>
      <w:r w:rsidR="00635B7C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editor and saved the image as hiddenmessage2.jpg.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</w:p>
    <w:p w14:paraId="2B1FF967" w14:textId="3367E15B" w:rsidR="00623D82" w:rsidRPr="003A6AED" w:rsidRDefault="00623D82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333D2F09" w14:textId="1892BED2" w:rsidR="00707D92" w:rsidRPr="003A6AED" w:rsidRDefault="00251073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0FA66D30" wp14:editId="762B3324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7101E" w14:textId="77777777" w:rsidR="00E27C6B" w:rsidRPr="003A6AED" w:rsidRDefault="00E27C6B" w:rsidP="00E27C6B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09EDBC54" w14:textId="379278C3" w:rsidR="00FE5C0F" w:rsidRDefault="00FE5C0F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6: </w:t>
      </w:r>
    </w:p>
    <w:p w14:paraId="092F951A" w14:textId="0177CC22" w:rsidR="004B5165" w:rsidRDefault="004B5165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0FCA950E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an image called "atm-image.jpg"</w:t>
      </w:r>
    </w:p>
    <w:p w14:paraId="69C4F50D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Identify what is different about this traffic and include everything in your report.</w:t>
      </w:r>
    </w:p>
    <w:p w14:paraId="6BDEE4FA" w14:textId="6103469A" w:rsidR="004B5165" w:rsidRDefault="004B5165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55B86A05" w14:textId="77777777" w:rsidR="004B5165" w:rsidRPr="003A6AED" w:rsidRDefault="004B5165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3819446A" w14:textId="77777777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3C626449" w14:textId="77777777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25AE0CD4" w14:textId="21083CDB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This view let me see some interesting http requests, which indicate that the user specifically requests information, including atm-image.jpg </w:t>
      </w:r>
    </w:p>
    <w:p w14:paraId="212EDF5C" w14:textId="015CF139" w:rsidR="001D32C5" w:rsidRPr="003A6AED" w:rsidRDefault="001A2C24" w:rsidP="001D32C5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659EC2DD" wp14:editId="38F77626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84B2" w14:textId="77777777" w:rsidR="001D32C5" w:rsidRPr="003A6AED" w:rsidRDefault="001D32C5" w:rsidP="001D32C5">
      <w:pPr>
        <w:ind w:left="36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0C3A8C74" w14:textId="71999E5E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To investigate this image , I viewed its TCP stream to see what I could find. The data is in the ASCII format so I changed it to RAW. Then I searched for the jpeg hexadecimal file signature “FFD8” in the search bar at the bottom. This shows where the data for the image begins. Then I searched for the file footer of jpeg “FFD9” will show the image data ends.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The next step taken was carving out the images from the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tcp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stream, which I did by taking all the hex from FFD8 to FFD9 and copying it into the hex editor program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HxD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.</w:t>
      </w:r>
      <w:r w:rsidR="0069118F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But I found two header while searching the header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then </w:t>
      </w:r>
      <w:r w:rsidR="0069118F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saved the</w:t>
      </w:r>
      <w:r w:rsidR="0069118F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both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file as a jpg and opened it, resulting in the image</w:t>
      </w:r>
      <w:r w:rsidR="0069118F" w:rsidRPr="003A6AED">
        <w:rPr>
          <w:rFonts w:asciiTheme="majorHAnsi" w:eastAsia="Calibri" w:hAnsiTheme="majorHAnsi" w:cs="Calibri"/>
          <w:color w:val="auto"/>
          <w:sz w:val="22"/>
          <w:szCs w:val="22"/>
        </w:rPr>
        <w:t>s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below. </w:t>
      </w:r>
    </w:p>
    <w:p w14:paraId="36BD06F4" w14:textId="77777777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6C5E63F3" w14:textId="53C64993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</w:p>
    <w:p w14:paraId="05C4E4AD" w14:textId="7255F352" w:rsidR="001D32C5" w:rsidRPr="003A6AED" w:rsidRDefault="001D32C5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62F17019" wp14:editId="267FE5D9">
            <wp:extent cx="2622550" cy="17462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8BBF" w14:textId="3A51FB13" w:rsidR="00251073" w:rsidRPr="003A6AED" w:rsidRDefault="00251073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619D5D3" w14:textId="582CFC42" w:rsidR="00251073" w:rsidRPr="003A6AED" w:rsidRDefault="00251073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50D64C83" w14:textId="705C913B" w:rsidR="00251073" w:rsidRPr="003A6AED" w:rsidRDefault="00251073" w:rsidP="001D32C5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lastRenderedPageBreak/>
        <w:drawing>
          <wp:inline distT="0" distB="0" distL="0" distR="0" wp14:anchorId="0037F29D" wp14:editId="4D8487DA">
            <wp:extent cx="2533650" cy="1809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93CB7" w14:textId="6FB97112" w:rsidR="00F33DD2" w:rsidRPr="003A6AED" w:rsidRDefault="0010700D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ab/>
      </w:r>
    </w:p>
    <w:p w14:paraId="26342CDB" w14:textId="77777777" w:rsidR="0010700D" w:rsidRPr="003A6AED" w:rsidRDefault="0010700D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6263E4B9" w14:textId="681E5780" w:rsidR="00FE5C0F" w:rsidRDefault="00FE5C0F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7: </w:t>
      </w:r>
    </w:p>
    <w:p w14:paraId="6F0FB937" w14:textId="49416C84" w:rsidR="004B5165" w:rsidRDefault="004B5165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4DD85D7D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network traffic shows that the user accessed the image "broken.png"</w:t>
      </w:r>
    </w:p>
    <w:p w14:paraId="00877209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Extract and include the image in your report.</w:t>
      </w:r>
    </w:p>
    <w:p w14:paraId="6DECCF67" w14:textId="30DD9F40" w:rsidR="004B5165" w:rsidRDefault="004B5165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41332567" w14:textId="77777777" w:rsidR="004B5165" w:rsidRPr="003A6AED" w:rsidRDefault="004B5165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235595EF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2565AC58" w14:textId="77777777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4891807D" w14:textId="4E3B74F2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 requests, which indicate that the user specifically requests information, including broken.png</w:t>
      </w:r>
    </w:p>
    <w:p w14:paraId="10FB110E" w14:textId="3C00D055" w:rsidR="00623D82" w:rsidRPr="003A6AED" w:rsidRDefault="001A2C24" w:rsidP="00623D82">
      <w:pPr>
        <w:ind w:left="0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06451F27" wp14:editId="2671809E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A112B" w14:textId="77777777" w:rsidR="00623D82" w:rsidRPr="003A6AED" w:rsidRDefault="00623D82" w:rsidP="00623D82">
      <w:pPr>
        <w:ind w:left="360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05015240" w14:textId="0E82FDDC" w:rsidR="00623D82" w:rsidRPr="003A6AED" w:rsidRDefault="00623D82" w:rsidP="00623D82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lastRenderedPageBreak/>
        <w:br/>
        <w:t>To investigate this image , I used the following steps first I selected the file or packet then I clicked on the file &gt; Export object &gt; HTTP. Wireshark has the ability to export files from HTTP. Then I selected the specific and saved it.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</w:p>
    <w:p w14:paraId="2D4A67A6" w14:textId="41D3E370" w:rsidR="00FE5C0F" w:rsidRPr="003A6AED" w:rsidRDefault="00967A38" w:rsidP="00FE5C0F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</w:rPr>
        <w:drawing>
          <wp:inline distT="0" distB="0" distL="0" distR="0" wp14:anchorId="6AB50B72" wp14:editId="099C0762">
            <wp:extent cx="3810000" cy="3810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7C6CB" w14:textId="77777777" w:rsidR="00F33DD2" w:rsidRPr="003A6AED" w:rsidRDefault="00F33DD2" w:rsidP="00F33DD2">
      <w:pPr>
        <w:pStyle w:val="ListParagraph"/>
        <w:spacing w:before="0" w:after="0"/>
        <w:ind w:right="0"/>
        <w:rPr>
          <w:rFonts w:asciiTheme="majorHAnsi" w:hAnsiTheme="majorHAnsi" w:cs="Calibri"/>
          <w:i/>
          <w:iCs/>
          <w:color w:val="auto"/>
          <w:sz w:val="22"/>
          <w:szCs w:val="22"/>
        </w:rPr>
      </w:pPr>
    </w:p>
    <w:p w14:paraId="4190B394" w14:textId="2DADCF07" w:rsidR="00F33DD2" w:rsidRPr="003A6AED" w:rsidRDefault="00F33DD2" w:rsidP="00F33DD2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  <w:r w:rsidRPr="003A6AED"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  <w:t xml:space="preserve">Sub-task 8: </w:t>
      </w:r>
    </w:p>
    <w:p w14:paraId="67460B4E" w14:textId="556F5E88" w:rsidR="00F33DD2" w:rsidRDefault="00F33DD2" w:rsidP="00F33DD2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581C13BD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The user accessed one more document called securepdf.pdf</w:t>
      </w:r>
    </w:p>
    <w:p w14:paraId="482E2ED9" w14:textId="77777777" w:rsidR="004B5165" w:rsidRPr="00EC114A" w:rsidRDefault="004B5165" w:rsidP="004B5165">
      <w:pPr>
        <w:pStyle w:val="ListParagraph"/>
        <w:numPr>
          <w:ilvl w:val="0"/>
          <w:numId w:val="5"/>
        </w:numPr>
        <w:spacing w:before="0" w:after="0"/>
        <w:ind w:right="0"/>
        <w:rPr>
          <w:rFonts w:ascii="Franklin Gothic Medium" w:hAnsi="Franklin Gothic Medium" w:cs="Calibri"/>
          <w:i/>
          <w:iCs/>
          <w:sz w:val="22"/>
          <w:szCs w:val="22"/>
        </w:rPr>
      </w:pP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Access this document</w:t>
      </w:r>
      <w:r>
        <w:rPr>
          <w:rFonts w:ascii="Franklin Gothic Medium" w:hAnsi="Franklin Gothic Medium" w:cs="Calibri"/>
          <w:i/>
          <w:iCs/>
          <w:sz w:val="22"/>
          <w:szCs w:val="22"/>
        </w:rPr>
        <w:t xml:space="preserve"> include an image of the pdf in your report</w:t>
      </w:r>
      <w:r w:rsidRPr="00EC114A">
        <w:rPr>
          <w:rFonts w:ascii="Franklin Gothic Medium" w:hAnsi="Franklin Gothic Medium" w:cs="Calibri"/>
          <w:i/>
          <w:iCs/>
          <w:sz w:val="22"/>
          <w:szCs w:val="22"/>
        </w:rPr>
        <w:t>. Detail the steps to access it.</w:t>
      </w:r>
    </w:p>
    <w:p w14:paraId="2C8A7C25" w14:textId="57C97121" w:rsidR="004B5165" w:rsidRDefault="004B5165" w:rsidP="00F33DD2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6605E916" w14:textId="77777777" w:rsidR="004B5165" w:rsidRPr="003A6AED" w:rsidRDefault="004B5165" w:rsidP="00F33DD2">
      <w:pPr>
        <w:spacing w:before="0" w:after="0"/>
        <w:ind w:left="0" w:right="0"/>
        <w:rPr>
          <w:rFonts w:asciiTheme="majorHAnsi" w:hAnsiTheme="majorHAnsi"/>
          <w:noProof/>
          <w:color w:val="auto"/>
          <w:sz w:val="22"/>
          <w:szCs w:val="22"/>
          <w:lang w:val="en-AU" w:eastAsia="en-AU"/>
        </w:rPr>
      </w:pPr>
    </w:p>
    <w:p w14:paraId="557A77BF" w14:textId="77777777" w:rsidR="00DF5DA6" w:rsidRPr="003A6AED" w:rsidRDefault="00DF5DA6" w:rsidP="00DF5DA6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Packet Capture Analysis:</w:t>
      </w:r>
    </w:p>
    <w:p w14:paraId="5650B3C6" w14:textId="77777777" w:rsidR="00DF5DA6" w:rsidRPr="003A6AED" w:rsidRDefault="00DF5DA6" w:rsidP="00DF5DA6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</w:p>
    <w:p w14:paraId="710DA784" w14:textId="1BFA75B1" w:rsidR="00DF5DA6" w:rsidRPr="003A6AED" w:rsidRDefault="00DF5DA6" w:rsidP="00DF5DA6">
      <w:pPr>
        <w:pStyle w:val="ListParagraph"/>
        <w:rPr>
          <w:rFonts w:asciiTheme="majorHAnsi" w:eastAsia="Calibri" w:hAnsiTheme="majorHAnsi" w:cs="Calibri"/>
          <w:color w:val="auto"/>
          <w:sz w:val="22"/>
          <w:szCs w:val="22"/>
        </w:rPr>
      </w:pP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I have </w:t>
      </w:r>
      <w:proofErr w:type="spellStart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>analysed</w:t>
      </w:r>
      <w:proofErr w:type="spellEnd"/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the provided packet capture file using the free network analysis tool Wireshark.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 xml:space="preserve">I was able to put “http” into the filter field in order to filter the network traffic to only see HTTP packets. 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br/>
        <w:t>This view let me see some interesting http</w:t>
      </w:r>
      <w:r w:rsidR="00FF6677"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GET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requests, which indicate that the user specifically requests information, including </w:t>
      </w:r>
      <w:r w:rsidR="00623D82" w:rsidRPr="003A6AED">
        <w:rPr>
          <w:rFonts w:asciiTheme="majorHAnsi" w:eastAsia="Calibri" w:hAnsiTheme="majorHAnsi" w:cs="Calibri"/>
          <w:color w:val="auto"/>
          <w:sz w:val="22"/>
          <w:szCs w:val="22"/>
        </w:rPr>
        <w:t>securepdf.pdf</w:t>
      </w:r>
    </w:p>
    <w:p w14:paraId="33E06512" w14:textId="77777777" w:rsidR="00DF5DA6" w:rsidRPr="003A6AED" w:rsidRDefault="00DF5DA6" w:rsidP="00DF5DA6">
      <w:pPr>
        <w:ind w:left="0"/>
        <w:rPr>
          <w:rFonts w:ascii="Calibri" w:eastAsia="Calibri" w:hAnsi="Calibri" w:cs="Calibri"/>
          <w:color w:val="auto"/>
        </w:rPr>
      </w:pPr>
      <w:r w:rsidRPr="003A6AED">
        <w:rPr>
          <w:noProof/>
          <w:color w:val="auto"/>
        </w:rPr>
        <w:lastRenderedPageBreak/>
        <w:drawing>
          <wp:inline distT="0" distB="0" distL="0" distR="0" wp14:anchorId="7FBA3F26" wp14:editId="27159143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2F97" w14:textId="77777777" w:rsidR="00DF5DA6" w:rsidRPr="003A6AED" w:rsidRDefault="00DF5DA6" w:rsidP="00DF5DA6">
      <w:pPr>
        <w:ind w:left="360"/>
        <w:rPr>
          <w:rFonts w:ascii="Calibri" w:eastAsia="Calibri" w:hAnsi="Calibri" w:cs="Calibri"/>
          <w:color w:val="auto"/>
        </w:rPr>
      </w:pPr>
    </w:p>
    <w:p w14:paraId="73FCC062" w14:textId="6C912F0C" w:rsidR="00FF6677" w:rsidRPr="003A6AED" w:rsidRDefault="00DF5DA6" w:rsidP="00FF6677">
      <w:pPr>
        <w:spacing w:before="0" w:after="0"/>
        <w:ind w:left="0" w:right="0"/>
        <w:rPr>
          <w:rFonts w:ascii="Franklin Gothic Medium" w:eastAsia="Arial" w:hAnsi="Franklin Gothic Medium" w:cs="Arial"/>
          <w:color w:val="auto"/>
          <w:kern w:val="0"/>
          <w:sz w:val="22"/>
          <w:szCs w:val="22"/>
        </w:rPr>
      </w:pPr>
      <w:r w:rsidRPr="003A6AED">
        <w:rPr>
          <w:rFonts w:ascii="Calibri" w:eastAsia="Calibri" w:hAnsi="Calibri" w:cs="Calibri"/>
          <w:color w:val="auto"/>
        </w:rPr>
        <w:br/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To investigate this </w:t>
      </w:r>
      <w:r w:rsidR="006923F9" w:rsidRPr="003A6AED">
        <w:rPr>
          <w:rFonts w:asciiTheme="majorHAnsi" w:eastAsia="Calibri" w:hAnsiTheme="majorHAnsi" w:cs="Calibri"/>
          <w:color w:val="auto"/>
          <w:sz w:val="22"/>
          <w:szCs w:val="22"/>
        </w:rPr>
        <w:t>pdf</w:t>
      </w:r>
      <w:r w:rsidRPr="003A6AED">
        <w:rPr>
          <w:rFonts w:asciiTheme="majorHAnsi" w:eastAsia="Calibri" w:hAnsiTheme="majorHAnsi" w:cs="Calibri"/>
          <w:color w:val="auto"/>
          <w:sz w:val="22"/>
          <w:szCs w:val="22"/>
        </w:rPr>
        <w:t xml:space="preserve"> ,</w:t>
      </w:r>
      <w:r w:rsidRPr="003A6AED">
        <w:rPr>
          <w:rFonts w:ascii="Calibri" w:eastAsia="Calibri" w:hAnsi="Calibri" w:cs="Calibri"/>
          <w:color w:val="auto"/>
        </w:rPr>
        <w:t xml:space="preserve"> 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The data there was not for a PDF. </w:t>
      </w:r>
      <w:r w:rsidR="00967A38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At the top of the file it shows rawpdf.pdf and at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 </w:t>
      </w:r>
      <w:r w:rsidR="00967A38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the 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bottom of the file</w:t>
      </w:r>
      <w:r w:rsidR="00967A38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 which is ASCII format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 contained the message</w:t>
      </w:r>
      <w:r w:rsidR="00967A38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 - 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Password is “secure”</w:t>
      </w:r>
      <w:r w:rsidR="00FF6677" w:rsidRPr="003A6AED">
        <w:rPr>
          <w:rFonts w:ascii="Franklin Gothic Medium" w:eastAsia="Arial" w:hAnsi="Franklin Gothic Medium" w:cs="Arial"/>
          <w:color w:val="auto"/>
          <w:kern w:val="0"/>
          <w:sz w:val="22"/>
          <w:szCs w:val="22"/>
        </w:rPr>
        <w:t xml:space="preserve"> 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It contained the file signature for a zip file</w:t>
      </w:r>
      <w:r w:rsidR="00967A38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, means it is a zip file.</w:t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br/>
      </w:r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br/>
        <w:t xml:space="preserve">So I copied the hex of the zip file into </w:t>
      </w:r>
      <w:proofErr w:type="spellStart"/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HxD</w:t>
      </w:r>
      <w:proofErr w:type="spellEnd"/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 and saved it as a zip file. I opened this zip file, and found it contained a pdf file called rawpdf.pdf. When opened, the pdf prompted for a password. The password ‘secure’ shown in the </w:t>
      </w:r>
      <w:proofErr w:type="spellStart"/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>tcp</w:t>
      </w:r>
      <w:proofErr w:type="spellEnd"/>
      <w:r w:rsidR="00FF6677" w:rsidRPr="003A6AED">
        <w:rPr>
          <w:rFonts w:ascii="Franklin Gothic Medium" w:eastAsia="Arial" w:hAnsi="Franklin Gothic Medium" w:cs="Arial"/>
          <w:color w:val="auto"/>
          <w:sz w:val="22"/>
          <w:szCs w:val="22"/>
        </w:rPr>
        <w:t xml:space="preserve"> stream worked. It was the first two pages to a guide for internet banking.</w:t>
      </w:r>
    </w:p>
    <w:p w14:paraId="7D389BB4" w14:textId="426D6756" w:rsidR="00DF5DA6" w:rsidRPr="003A6AED" w:rsidRDefault="00DF5DA6" w:rsidP="00DF5DA6">
      <w:pPr>
        <w:pStyle w:val="ListParagraph"/>
        <w:rPr>
          <w:rFonts w:ascii="Calibri" w:eastAsia="Calibri" w:hAnsi="Calibri" w:cs="Calibri"/>
          <w:color w:val="auto"/>
        </w:rPr>
      </w:pPr>
    </w:p>
    <w:p w14:paraId="12862350" w14:textId="3F550D9E" w:rsidR="007263BB" w:rsidRPr="003A6AED" w:rsidRDefault="007263BB" w:rsidP="007C7373">
      <w:pPr>
        <w:ind w:left="0"/>
        <w:rPr>
          <w:noProof/>
          <w:color w:val="auto"/>
          <w:lang w:val="en-AU" w:eastAsia="en-AU"/>
        </w:rPr>
      </w:pPr>
    </w:p>
    <w:p w14:paraId="3CF84495" w14:textId="3CE5EA55" w:rsidR="00707D92" w:rsidRPr="003A6AED" w:rsidRDefault="00707D92" w:rsidP="007C7373">
      <w:pPr>
        <w:ind w:left="0"/>
        <w:rPr>
          <w:noProof/>
          <w:color w:val="auto"/>
          <w:lang w:val="en-AU" w:eastAsia="en-AU"/>
        </w:rPr>
      </w:pPr>
      <w:r w:rsidRPr="003A6AED">
        <w:rPr>
          <w:noProof/>
          <w:color w:val="auto"/>
          <w:lang w:val="en-AU" w:eastAsia="en-AU"/>
        </w:rPr>
        <w:lastRenderedPageBreak/>
        <w:tab/>
      </w:r>
      <w:r w:rsidR="00251073" w:rsidRPr="003A6AED">
        <w:rPr>
          <w:noProof/>
          <w:color w:val="auto"/>
        </w:rPr>
        <w:drawing>
          <wp:inline distT="0" distB="0" distL="0" distR="0" wp14:anchorId="048C53F3" wp14:editId="1AEE23F3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9C8A" w14:textId="64B69EEA" w:rsidR="00251073" w:rsidRPr="003A6AED" w:rsidRDefault="00251073" w:rsidP="007C7373">
      <w:pPr>
        <w:ind w:left="0"/>
        <w:rPr>
          <w:noProof/>
          <w:color w:val="auto"/>
          <w:lang w:val="en-AU" w:eastAsia="en-AU"/>
        </w:rPr>
      </w:pPr>
      <w:r w:rsidRPr="003A6AED">
        <w:rPr>
          <w:noProof/>
          <w:color w:val="auto"/>
        </w:rPr>
        <w:drawing>
          <wp:inline distT="0" distB="0" distL="0" distR="0" wp14:anchorId="7C51F29C" wp14:editId="3B952B9B">
            <wp:extent cx="68580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6D65" w14:textId="77777777" w:rsidR="00251073" w:rsidRPr="003A6AED" w:rsidRDefault="00251073" w:rsidP="007C7373">
      <w:pPr>
        <w:ind w:left="0"/>
        <w:rPr>
          <w:noProof/>
          <w:color w:val="auto"/>
          <w:lang w:val="en-AU" w:eastAsia="en-AU"/>
        </w:rPr>
      </w:pPr>
    </w:p>
    <w:sectPr w:rsidR="00251073" w:rsidRPr="003A6AED" w:rsidSect="00F33DD2">
      <w:headerReference w:type="default" r:id="rId34"/>
      <w:pgSz w:w="12240" w:h="15840" w:code="1"/>
      <w:pgMar w:top="314" w:right="720" w:bottom="278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B311B6" w14:textId="77777777" w:rsidR="004552B3" w:rsidRDefault="004552B3" w:rsidP="00A66B18">
      <w:pPr>
        <w:spacing w:before="0" w:after="0"/>
      </w:pPr>
      <w:r>
        <w:separator/>
      </w:r>
    </w:p>
  </w:endnote>
  <w:endnote w:type="continuationSeparator" w:id="0">
    <w:p w14:paraId="63FEBA0E" w14:textId="77777777" w:rsidR="004552B3" w:rsidRDefault="004552B3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HGGothicE">
    <w:charset w:val="80"/>
    <w:family w:val="modern"/>
    <w:pitch w:val="fixed"/>
    <w:sig w:usb0="E00002FF" w:usb1="2AC7EDFE" w:usb2="00000012" w:usb3="00000000" w:csb0="00020001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2AC7EDFE" w:usb2="00000012" w:usb3="00000000" w:csb0="0002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re Franklin Medium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623668" w14:textId="77777777" w:rsidR="004552B3" w:rsidRDefault="004552B3" w:rsidP="00A66B18">
      <w:pPr>
        <w:spacing w:before="0" w:after="0"/>
      </w:pPr>
      <w:r>
        <w:separator/>
      </w:r>
    </w:p>
  </w:footnote>
  <w:footnote w:type="continuationSeparator" w:id="0">
    <w:p w14:paraId="2B068F3B" w14:textId="77777777" w:rsidR="004552B3" w:rsidRDefault="004552B3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05709B" w14:textId="77777777" w:rsidR="00507A7A" w:rsidRDefault="00507A7A">
    <w:pPr>
      <w:pStyle w:val="Header"/>
    </w:pPr>
    <w:r w:rsidRPr="0041428F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C4C085D" wp14:editId="6BE9C69A">
              <wp:simplePos x="0" y="0"/>
              <wp:positionH relativeFrom="column">
                <wp:posOffset>-457200</wp:posOffset>
              </wp:positionH>
              <wp:positionV relativeFrom="paragraph">
                <wp:posOffset>-457200</wp:posOffset>
              </wp:positionV>
              <wp:extent cx="8248650" cy="3030070"/>
              <wp:effectExtent l="0" t="0" r="0" b="0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3030070"/>
                        <a:chOff x="-7144" y="-7144"/>
                        <a:chExt cx="6005513" cy="1924050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61AE02C" id="Graphic 17" o:spid="_x0000_s1026" alt="Curved accent shapes that collectively build the header design" style="position:absolute;margin-left:-36pt;margin-top:-36pt;width:649.5pt;height:238.6pt;z-index:-251657216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">
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73845"/>
    <w:multiLevelType w:val="hybridMultilevel"/>
    <w:tmpl w:val="EB12D0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D21B72"/>
    <w:multiLevelType w:val="hybridMultilevel"/>
    <w:tmpl w:val="23584B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20874"/>
    <w:multiLevelType w:val="hybridMultilevel"/>
    <w:tmpl w:val="7C040A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AB1AFF"/>
    <w:multiLevelType w:val="hybridMultilevel"/>
    <w:tmpl w:val="B4CA47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8530D6"/>
    <w:multiLevelType w:val="hybridMultilevel"/>
    <w:tmpl w:val="0DA4C42A"/>
    <w:lvl w:ilvl="0" w:tplc="04090001">
      <w:start w:val="1"/>
      <w:numFmt w:val="bullet"/>
      <w:lvlText w:val=""/>
      <w:lvlJc w:val="left"/>
      <w:pPr>
        <w:ind w:left="10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10" w:hanging="360"/>
      </w:pPr>
      <w:rPr>
        <w:rFonts w:ascii="Wingdings" w:hAnsi="Wingdings" w:hint="default"/>
      </w:rPr>
    </w:lvl>
  </w:abstractNum>
  <w:abstractNum w:abstractNumId="5" w15:restartNumberingAfterBreak="0">
    <w:nsid w:val="69510434"/>
    <w:multiLevelType w:val="hybridMultilevel"/>
    <w:tmpl w:val="F6BAD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F801FD"/>
    <w:multiLevelType w:val="hybridMultilevel"/>
    <w:tmpl w:val="D40C83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6"/>
  </w:num>
  <w:num w:numId="4">
    <w:abstractNumId w:val="0"/>
  </w:num>
  <w:num w:numId="5">
    <w:abstractNumId w:val="3"/>
  </w:num>
  <w:num w:numId="6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5"/>
  </w:num>
  <w:num w:numId="9">
    <w:abstractNumId w:val="4"/>
  </w:num>
  <w:num w:numId="10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6C0D"/>
    <w:rsid w:val="000563E9"/>
    <w:rsid w:val="00081375"/>
    <w:rsid w:val="00083BAA"/>
    <w:rsid w:val="0010680C"/>
    <w:rsid w:val="0010700D"/>
    <w:rsid w:val="00152B0B"/>
    <w:rsid w:val="001766D6"/>
    <w:rsid w:val="0018151F"/>
    <w:rsid w:val="00192419"/>
    <w:rsid w:val="001A2C24"/>
    <w:rsid w:val="001C270D"/>
    <w:rsid w:val="001D32C5"/>
    <w:rsid w:val="001E2320"/>
    <w:rsid w:val="00214E28"/>
    <w:rsid w:val="002256D1"/>
    <w:rsid w:val="00251073"/>
    <w:rsid w:val="00276530"/>
    <w:rsid w:val="00293626"/>
    <w:rsid w:val="00293FCE"/>
    <w:rsid w:val="002B16A2"/>
    <w:rsid w:val="002B4000"/>
    <w:rsid w:val="002E3B42"/>
    <w:rsid w:val="00352B81"/>
    <w:rsid w:val="00394757"/>
    <w:rsid w:val="003A0150"/>
    <w:rsid w:val="003A6AED"/>
    <w:rsid w:val="003E24DF"/>
    <w:rsid w:val="003F0CEC"/>
    <w:rsid w:val="003F3FD4"/>
    <w:rsid w:val="00401569"/>
    <w:rsid w:val="0041428F"/>
    <w:rsid w:val="004225F9"/>
    <w:rsid w:val="00440BE1"/>
    <w:rsid w:val="004552B3"/>
    <w:rsid w:val="00455858"/>
    <w:rsid w:val="00491554"/>
    <w:rsid w:val="004A2B0D"/>
    <w:rsid w:val="004B5165"/>
    <w:rsid w:val="004C193D"/>
    <w:rsid w:val="004D1382"/>
    <w:rsid w:val="004D4442"/>
    <w:rsid w:val="00507A7A"/>
    <w:rsid w:val="005459B5"/>
    <w:rsid w:val="005C2210"/>
    <w:rsid w:val="005D7E11"/>
    <w:rsid w:val="00612AE8"/>
    <w:rsid w:val="00615018"/>
    <w:rsid w:val="0062123A"/>
    <w:rsid w:val="00623D82"/>
    <w:rsid w:val="00630C37"/>
    <w:rsid w:val="00635B7C"/>
    <w:rsid w:val="0064428C"/>
    <w:rsid w:val="00646E75"/>
    <w:rsid w:val="00666188"/>
    <w:rsid w:val="0069118F"/>
    <w:rsid w:val="006923F9"/>
    <w:rsid w:val="006F6F10"/>
    <w:rsid w:val="00706CAA"/>
    <w:rsid w:val="00707D92"/>
    <w:rsid w:val="007263BB"/>
    <w:rsid w:val="00783E79"/>
    <w:rsid w:val="007B2891"/>
    <w:rsid w:val="007B2BC1"/>
    <w:rsid w:val="007B5AE8"/>
    <w:rsid w:val="007C7373"/>
    <w:rsid w:val="007F5192"/>
    <w:rsid w:val="008F3614"/>
    <w:rsid w:val="008F6C0D"/>
    <w:rsid w:val="0091575C"/>
    <w:rsid w:val="00967A38"/>
    <w:rsid w:val="00982F7C"/>
    <w:rsid w:val="00A0141A"/>
    <w:rsid w:val="00A25DE7"/>
    <w:rsid w:val="00A26FE7"/>
    <w:rsid w:val="00A66B18"/>
    <w:rsid w:val="00A6783B"/>
    <w:rsid w:val="00A96CF8"/>
    <w:rsid w:val="00AA089B"/>
    <w:rsid w:val="00AC4F11"/>
    <w:rsid w:val="00AD1D45"/>
    <w:rsid w:val="00AE1388"/>
    <w:rsid w:val="00AF3982"/>
    <w:rsid w:val="00B246DB"/>
    <w:rsid w:val="00B24BE7"/>
    <w:rsid w:val="00B50294"/>
    <w:rsid w:val="00B57D6E"/>
    <w:rsid w:val="00B95917"/>
    <w:rsid w:val="00C04114"/>
    <w:rsid w:val="00C701F7"/>
    <w:rsid w:val="00C70786"/>
    <w:rsid w:val="00CC2903"/>
    <w:rsid w:val="00CE6CB7"/>
    <w:rsid w:val="00D10958"/>
    <w:rsid w:val="00D66593"/>
    <w:rsid w:val="00DB10EA"/>
    <w:rsid w:val="00DE6DA2"/>
    <w:rsid w:val="00DF2D30"/>
    <w:rsid w:val="00DF5DA6"/>
    <w:rsid w:val="00E27C6B"/>
    <w:rsid w:val="00E4786A"/>
    <w:rsid w:val="00E55D74"/>
    <w:rsid w:val="00E6540C"/>
    <w:rsid w:val="00E81E2A"/>
    <w:rsid w:val="00EC114A"/>
    <w:rsid w:val="00EC33FF"/>
    <w:rsid w:val="00EE0952"/>
    <w:rsid w:val="00F1737B"/>
    <w:rsid w:val="00F33DD2"/>
    <w:rsid w:val="00FC7255"/>
    <w:rsid w:val="00FE0F43"/>
    <w:rsid w:val="00FE5C0F"/>
    <w:rsid w:val="00FF6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BD7F508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styleId="ListParagraph">
    <w:name w:val="List Paragraph"/>
    <w:basedOn w:val="Normal"/>
    <w:uiPriority w:val="34"/>
    <w:qFormat/>
    <w:rsid w:val="00EC33FF"/>
    <w:pPr>
      <w:contextualSpacing/>
    </w:pPr>
  </w:style>
  <w:style w:type="table" w:styleId="TableGrid">
    <w:name w:val="Table Grid"/>
    <w:basedOn w:val="TableNormal"/>
    <w:uiPriority w:val="39"/>
    <w:rsid w:val="004D13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225F9"/>
    <w:rPr>
      <w:color w:val="F49100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225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92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1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1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1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tyles" Target="styl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brycea1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curve letterhead</Template>
  <TotalTime>0</TotalTime>
  <Pages>17</Pages>
  <Words>1247</Words>
  <Characters>7109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2019-09-30T01:26:00Z</dcterms:created>
  <dcterms:modified xsi:type="dcterms:W3CDTF">2020-09-01T13:31:00Z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